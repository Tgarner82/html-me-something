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CE0" w:rsidRPr="000505EB" w:rsidRDefault="00723C2A">
      <w:pPr>
        <w:pStyle w:val="ContactInfo"/>
        <w:rPr>
          <w:rFonts w:ascii="Times New Roman" w:hAnsi="Times New Roman" w:cs="Times New Roman"/>
          <w:color w:val="auto"/>
          <w:sz w:val="20"/>
          <w:szCs w:val="20"/>
        </w:rPr>
      </w:pPr>
      <w:r w:rsidRPr="000505EB">
        <w:rPr>
          <w:rFonts w:ascii="Times New Roman" w:hAnsi="Times New Roman" w:cs="Times New Roman"/>
          <w:color w:val="auto"/>
          <w:sz w:val="20"/>
          <w:szCs w:val="20"/>
        </w:rPr>
        <w:t>8215 West Main St.</w:t>
      </w:r>
    </w:p>
    <w:p w:rsidR="00380CE0" w:rsidRPr="000505EB" w:rsidRDefault="00723C2A">
      <w:pPr>
        <w:pStyle w:val="ContactInfo"/>
        <w:rPr>
          <w:rFonts w:ascii="Times New Roman" w:hAnsi="Times New Roman" w:cs="Times New Roman"/>
          <w:color w:val="auto"/>
          <w:sz w:val="20"/>
          <w:szCs w:val="20"/>
        </w:rPr>
      </w:pPr>
      <w:r w:rsidRPr="000505EB">
        <w:rPr>
          <w:rFonts w:ascii="Times New Roman" w:hAnsi="Times New Roman" w:cs="Times New Roman"/>
          <w:color w:val="auto"/>
          <w:sz w:val="20"/>
          <w:szCs w:val="20"/>
        </w:rPr>
        <w:t>Belleville, Illinois 62223</w:t>
      </w:r>
    </w:p>
    <w:p w:rsidR="00380CE0" w:rsidRPr="000505EB" w:rsidRDefault="00723C2A">
      <w:pPr>
        <w:pStyle w:val="ContactInfo"/>
        <w:rPr>
          <w:rFonts w:ascii="Times New Roman" w:hAnsi="Times New Roman" w:cs="Times New Roman"/>
          <w:color w:val="auto"/>
          <w:sz w:val="20"/>
          <w:szCs w:val="20"/>
        </w:rPr>
      </w:pPr>
      <w:r w:rsidRPr="000505EB">
        <w:rPr>
          <w:rFonts w:ascii="Times New Roman" w:hAnsi="Times New Roman" w:cs="Times New Roman"/>
          <w:color w:val="auto"/>
          <w:sz w:val="20"/>
          <w:szCs w:val="20"/>
        </w:rPr>
        <w:t>618-580-8460</w:t>
      </w:r>
      <w:r w:rsidR="00BC2E73" w:rsidRPr="000505EB">
        <w:rPr>
          <w:rFonts w:ascii="Times New Roman" w:hAnsi="Times New Roman" w:cs="Times New Roman"/>
          <w:color w:val="auto"/>
          <w:sz w:val="20"/>
          <w:szCs w:val="20"/>
        </w:rPr>
        <w:t xml:space="preserve"> | </w:t>
      </w:r>
    </w:p>
    <w:p w:rsidR="00380CE0" w:rsidRPr="000505EB" w:rsidRDefault="00723C2A">
      <w:pPr>
        <w:pStyle w:val="ContactInfo"/>
        <w:rPr>
          <w:rStyle w:val="Emphasis"/>
          <w:rFonts w:ascii="Times New Roman" w:hAnsi="Times New Roman" w:cs="Times New Roman"/>
          <w:color w:val="auto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05EB">
        <w:rPr>
          <w:rStyle w:val="Emphasis"/>
          <w:rFonts w:ascii="Times New Roman" w:hAnsi="Times New Roman" w:cs="Times New Roman"/>
          <w:color w:val="auto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tyroneegarner@gmail.com</w:t>
      </w:r>
    </w:p>
    <w:sdt>
      <w:sdtPr>
        <w:rPr>
          <w:rFonts w:ascii="Times New Roman" w:hAnsi="Times New Roman" w:cs="Times New Roman"/>
          <w:caps w:val="0"/>
          <w:color w:val="auto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alias w:val="Your Name"/>
        <w:tag w:val=""/>
        <w:id w:val="-574512284"/>
        <w:placeholder>
          <w:docPart w:val="44ED5914E2924416A816B87728C1BE2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380CE0" w:rsidRPr="00666C33" w:rsidRDefault="00723C2A">
          <w:pPr>
            <w:pStyle w:val="Name"/>
            <w:rPr>
              <w:rFonts w:ascii="Times New Roman" w:hAnsi="Times New Roman" w:cs="Times New Roman"/>
              <w:caps w:val="0"/>
              <w:color w:val="auto"/>
              <w:sz w:val="48"/>
              <w:szCs w:val="4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66C33">
            <w:rPr>
              <w:rFonts w:ascii="Times New Roman" w:hAnsi="Times New Roman" w:cs="Times New Roman"/>
              <w:caps w:val="0"/>
              <w:color w:val="auto"/>
              <w:sz w:val="48"/>
              <w:szCs w:val="4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Tyrone Garner II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382"/>
        <w:gridCol w:w="7920"/>
      </w:tblGrid>
      <w:tr w:rsidR="000505EB" w:rsidRPr="000505EB" w:rsidTr="005748CA">
        <w:tc>
          <w:tcPr>
            <w:tcW w:w="1778" w:type="dxa"/>
          </w:tcPr>
          <w:p w:rsidR="00380CE0" w:rsidRPr="000505EB" w:rsidRDefault="00BC2E73">
            <w:pPr>
              <w:pStyle w:val="Heading1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505EB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Skills</w:t>
            </w:r>
          </w:p>
        </w:tc>
        <w:tc>
          <w:tcPr>
            <w:tcW w:w="382" w:type="dxa"/>
          </w:tcPr>
          <w:p w:rsidR="00380CE0" w:rsidRPr="000505EB" w:rsidRDefault="00380CE0">
            <w:pPr>
              <w:rPr>
                <w:rFonts w:ascii="Times New Roman" w:hAnsi="Times New Roman" w:cs="Times New Roman"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20" w:type="dxa"/>
          </w:tcPr>
          <w:sdt>
            <w:sdtPr>
              <w:rPr>
                <w:rFonts w:ascii="Times New Roman" w:hAnsi="Times New Roman" w:cs="Times New Roman"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d w:val="-1116827610"/>
              <w15:repeatingSection/>
            </w:sdtPr>
            <w:sdtEndPr/>
            <w:sdtContent>
              <w:sdt>
                <w:sdtPr>
                  <w:rPr>
                    <w:rFonts w:ascii="Times New Roman" w:hAnsi="Times New Roman" w:cs="Times New Roman"/>
                    <w:color w:val="auto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id w:val="-2006429974"/>
                  <w:placeholder>
                    <w:docPart w:val="157249A2AF9942448DCDC85D552FE1CD"/>
                  </w:placeholder>
                  <w15:repeatingSectionItem/>
                </w:sdtPr>
                <w:sdtEndPr/>
                <w:sdtContent>
                  <w:p w:rsidR="00380CE0" w:rsidRPr="000505EB" w:rsidRDefault="00723C2A" w:rsidP="00AB22AB">
                    <w:pPr>
                      <w:pStyle w:val="ResumeText"/>
                      <w:rPr>
                        <w:rFonts w:ascii="Times New Roman" w:hAnsi="Times New Roman" w:cs="Times New Roman"/>
                        <w:color w:val="aut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505EB">
                      <w:rPr>
                        <w:rFonts w:ascii="Times New Roman" w:hAnsi="Times New Roman" w:cs="Times New Roman"/>
                        <w:color w:val="aut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I have excellent customer service</w:t>
                    </w:r>
                    <w:r w:rsidR="000B5AE0">
                      <w:rPr>
                        <w:rFonts w:ascii="Times New Roman" w:hAnsi="Times New Roman" w:cs="Times New Roman"/>
                        <w:color w:val="aut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, cash handling</w:t>
                    </w:r>
                    <w:r w:rsidR="00782B32" w:rsidRPr="000505EB">
                      <w:rPr>
                        <w:rFonts w:ascii="Times New Roman" w:hAnsi="Times New Roman" w:cs="Times New Roman"/>
                        <w:color w:val="aut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and</w:t>
                    </w:r>
                    <w:r w:rsidR="00D577D1">
                      <w:rPr>
                        <w:rFonts w:ascii="Times New Roman" w:hAnsi="Times New Roman" w:cs="Times New Roman"/>
                        <w:color w:val="aut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0505EB">
                      <w:rPr>
                        <w:rFonts w:ascii="Times New Roman" w:hAnsi="Times New Roman" w:cs="Times New Roman"/>
                        <w:color w:val="aut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leadership </w:t>
                    </w:r>
                    <w:r w:rsidR="00AB22AB">
                      <w:rPr>
                        <w:rFonts w:ascii="Times New Roman" w:hAnsi="Times New Roman" w:cs="Times New Roman"/>
                        <w:color w:val="aut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experience. </w:t>
                    </w:r>
                    <w:r w:rsidRPr="000505EB">
                      <w:rPr>
                        <w:rFonts w:ascii="Times New Roman" w:hAnsi="Times New Roman" w:cs="Times New Roman"/>
                        <w:color w:val="aut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I am proficient with Microsof</w:t>
                    </w:r>
                    <w:r w:rsidR="00B97C6A">
                      <w:rPr>
                        <w:rFonts w:ascii="Times New Roman" w:hAnsi="Times New Roman" w:cs="Times New Roman"/>
                        <w:color w:val="aut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 Office, Notepad ++</w:t>
                    </w:r>
                    <w:bookmarkStart w:id="0" w:name="_GoBack"/>
                    <w:bookmarkEnd w:id="0"/>
                    <w:r w:rsidRPr="000505EB">
                      <w:rPr>
                        <w:rFonts w:ascii="Times New Roman" w:hAnsi="Times New Roman" w:cs="Times New Roman"/>
                        <w:color w:val="aut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, and</w:t>
                    </w:r>
                    <w:r w:rsidR="00782B32" w:rsidRPr="000505EB">
                      <w:rPr>
                        <w:rFonts w:ascii="Times New Roman" w:hAnsi="Times New Roman" w:cs="Times New Roman"/>
                        <w:color w:val="aut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the maintenance of</w:t>
                    </w:r>
                    <w:r w:rsidRPr="000505EB">
                      <w:rPr>
                        <w:rFonts w:ascii="Times New Roman" w:hAnsi="Times New Roman" w:cs="Times New Roman"/>
                        <w:color w:val="aut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various computer hardware</w:t>
                    </w:r>
                    <w:r w:rsidR="00782B32" w:rsidRPr="000505EB">
                      <w:rPr>
                        <w:rFonts w:ascii="Times New Roman" w:hAnsi="Times New Roman" w:cs="Times New Roman"/>
                        <w:color w:val="aut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and software.</w:t>
                    </w:r>
                  </w:p>
                </w:sdtContent>
              </w:sdt>
            </w:sdtContent>
          </w:sdt>
        </w:tc>
      </w:tr>
      <w:tr w:rsidR="000505EB" w:rsidRPr="000505EB" w:rsidTr="005748CA">
        <w:tc>
          <w:tcPr>
            <w:tcW w:w="1778" w:type="dxa"/>
          </w:tcPr>
          <w:p w:rsidR="00380CE0" w:rsidRPr="000505EB" w:rsidRDefault="00BC2E73">
            <w:pPr>
              <w:pStyle w:val="Heading1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505EB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Work History</w:t>
            </w:r>
          </w:p>
        </w:tc>
        <w:tc>
          <w:tcPr>
            <w:tcW w:w="382" w:type="dxa"/>
          </w:tcPr>
          <w:p w:rsidR="00380CE0" w:rsidRPr="000505EB" w:rsidRDefault="00380CE0">
            <w:pPr>
              <w:rPr>
                <w:rFonts w:ascii="Times New Roman" w:hAnsi="Times New Roman" w:cs="Times New Roman"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20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ligatures w14:val="none"/>
                  </w:rPr>
                  <w:id w:val="830493898"/>
                  <w:placeholder>
                    <w:docPart w:val="23EE152B1BB54A31A978C77EA263BC20"/>
                  </w:placeholder>
                  <w15:repeatingSectionItem/>
                </w:sdtPr>
                <w:sdtEndPr/>
                <w:sdtContent>
                  <w:p w:rsidR="00380CE0" w:rsidRPr="00666C33" w:rsidRDefault="00782B32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666C33">
                      <w:rPr>
                        <w:rFonts w:ascii="Times New Roman" w:hAnsi="Times New Roman" w:cs="Times New Roman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Securi</w:t>
                    </w:r>
                    <w:r w:rsidR="00666C33" w:rsidRPr="00666C33">
                      <w:rPr>
                        <w:rFonts w:ascii="Times New Roman" w:hAnsi="Times New Roman" w:cs="Times New Roman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ty O</w:t>
                    </w:r>
                    <w:r w:rsidR="001B17E3" w:rsidRPr="00666C33">
                      <w:rPr>
                        <w:rFonts w:ascii="Times New Roman" w:hAnsi="Times New Roman" w:cs="Times New Roman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fficer, </w:t>
                    </w:r>
                    <w:proofErr w:type="spellStart"/>
                    <w:r w:rsidR="001B17E3" w:rsidRPr="00666C33">
                      <w:rPr>
                        <w:rFonts w:ascii="Times New Roman" w:hAnsi="Times New Roman" w:cs="Times New Roman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Lumiere</w:t>
                    </w:r>
                    <w:proofErr w:type="spellEnd"/>
                    <w:r w:rsidR="001B17E3" w:rsidRPr="00666C33">
                      <w:rPr>
                        <w:rFonts w:ascii="Times New Roman" w:hAnsi="Times New Roman" w:cs="Times New Roman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Casino and Hotels, St.</w:t>
                    </w:r>
                    <w:r w:rsidR="00A02DCB">
                      <w:rPr>
                        <w:rFonts w:ascii="Times New Roman" w:hAnsi="Times New Roman" w:cs="Times New Roman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="001B17E3" w:rsidRPr="00666C33">
                      <w:rPr>
                        <w:rFonts w:ascii="Times New Roman" w:hAnsi="Times New Roman" w:cs="Times New Roman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Louis</w:t>
                    </w:r>
                    <w:r w:rsidR="005748CA" w:rsidRPr="00666C33">
                      <w:rPr>
                        <w:rFonts w:ascii="Times New Roman" w:hAnsi="Times New Roman" w:cs="Times New Roman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,</w:t>
                    </w:r>
                    <w:r w:rsidR="001B17E3" w:rsidRPr="00666C33">
                      <w:rPr>
                        <w:rFonts w:ascii="Times New Roman" w:hAnsi="Times New Roman" w:cs="Times New Roman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M</w:t>
                    </w:r>
                    <w:r w:rsidRPr="00666C33">
                      <w:rPr>
                        <w:rFonts w:ascii="Times New Roman" w:hAnsi="Times New Roman" w:cs="Times New Roman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o</w:t>
                    </w:r>
                  </w:p>
                  <w:p w:rsidR="00576189" w:rsidRPr="00CA436B" w:rsidRDefault="00576189" w:rsidP="00576189">
                    <w:pPr>
                      <w:pStyle w:val="ResumeText"/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436B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May 2012 – Present</w:t>
                    </w:r>
                  </w:p>
                  <w:p w:rsidR="00576189" w:rsidRPr="00CA436B" w:rsidRDefault="00576189" w:rsidP="00576189">
                    <w:pPr>
                      <w:pStyle w:val="ResumeText"/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436B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Duties:</w:t>
                    </w:r>
                  </w:p>
                  <w:p w:rsidR="00576189" w:rsidRPr="00CA436B" w:rsidRDefault="00576189" w:rsidP="00576189">
                    <w:pPr>
                      <w:pStyle w:val="ResumeText"/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436B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-Providing the safety and well</w:t>
                    </w:r>
                    <w:r w:rsidR="00A02DCB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</w:t>
                    </w:r>
                    <w:r w:rsidRPr="00CA436B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being of patrons while providing excellent customer service.</w:t>
                    </w:r>
                  </w:p>
                  <w:p w:rsidR="00576189" w:rsidRPr="00CA436B" w:rsidRDefault="00576189" w:rsidP="00576189">
                    <w:pPr>
                      <w:pStyle w:val="ResumeText"/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436B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-Protecting the assets and property of the company.</w:t>
                    </w:r>
                  </w:p>
                  <w:p w:rsidR="0058337E" w:rsidRDefault="00576189" w:rsidP="00576189">
                    <w:pPr>
                      <w:pStyle w:val="ResumeText"/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436B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-Dispatching officers to d</w:t>
                    </w:r>
                    <w:r w:rsidR="0058337E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ifferent assignments</w:t>
                    </w:r>
                    <w:r w:rsidRPr="00CA436B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while keeping a daily log, answering phone calls of internal and external guest</w:t>
                    </w:r>
                    <w:r w:rsidR="0058337E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.</w:t>
                    </w:r>
                  </w:p>
                  <w:p w:rsidR="00576189" w:rsidRPr="00CA436B" w:rsidRDefault="00576189" w:rsidP="00576189">
                    <w:pPr>
                      <w:pStyle w:val="ResumeText"/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436B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-The monitoring of sensitive keys</w:t>
                    </w:r>
                    <w:r w:rsidR="0062092D" w:rsidRPr="00CA436B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, badges,</w:t>
                    </w:r>
                    <w:r w:rsidRPr="00CA436B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doors</w:t>
                    </w:r>
                    <w:r w:rsidR="0058337E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and video on</w:t>
                    </w:r>
                    <w:r w:rsidRPr="00CA436B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property</w:t>
                    </w:r>
                    <w:r w:rsidR="0058337E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.</w:t>
                    </w:r>
                  </w:p>
                  <w:p w:rsidR="00380CE0" w:rsidRPr="00CA436B" w:rsidRDefault="00B97C6A" w:rsidP="00576189">
                    <w:pPr>
                      <w:pStyle w:val="ResumeText"/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ligatures w14:val="none"/>
                  </w:rPr>
                  <w:id w:val="1265197789"/>
                  <w:placeholder>
                    <w:docPart w:val="23EE152B1BB54A31A978C77EA263BC20"/>
                  </w:placeholder>
                  <w15:repeatingSectionItem/>
                </w:sdtPr>
                <w:sdtEndPr/>
                <w:sdtContent>
                  <w:p w:rsidR="00380CE0" w:rsidRPr="00666C33" w:rsidRDefault="005748CA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666C33">
                      <w:rPr>
                        <w:rFonts w:ascii="Times New Roman" w:eastAsiaTheme="minorEastAsia" w:hAnsi="Times New Roman" w:cs="Times New Roman"/>
                        <w:bCs w:val="0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ligatures w14:val="none"/>
                      </w:rPr>
                      <w:t xml:space="preserve">Communication Center </w:t>
                    </w:r>
                    <w:r w:rsidRPr="00666C33">
                      <w:rPr>
                        <w:rFonts w:ascii="Times New Roman" w:hAnsi="Times New Roman" w:cs="Times New Roman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Dispatcher, Yale Enforcement S</w:t>
                    </w:r>
                    <w:r w:rsidR="00576189" w:rsidRPr="00666C33">
                      <w:rPr>
                        <w:rFonts w:ascii="Times New Roman" w:hAnsi="Times New Roman" w:cs="Times New Roman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ervices</w:t>
                    </w:r>
                    <w:r w:rsidRPr="00666C33">
                      <w:rPr>
                        <w:rFonts w:ascii="Times New Roman" w:hAnsi="Times New Roman" w:cs="Times New Roman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, Belleville, IL</w:t>
                    </w:r>
                  </w:p>
                  <w:p w:rsidR="00576189" w:rsidRPr="00CA436B" w:rsidRDefault="00576189">
                    <w:pPr>
                      <w:pStyle w:val="ResumeText"/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436B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July 2009 – May 2012</w:t>
                    </w:r>
                  </w:p>
                  <w:p w:rsidR="001B17E3" w:rsidRPr="00CA436B" w:rsidRDefault="00576189" w:rsidP="001B17E3">
                    <w:pPr>
                      <w:pStyle w:val="ResumeText"/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436B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Duties:</w:t>
                    </w:r>
                    <w:r w:rsidR="001B17E3" w:rsidRPr="00CA436B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</w:p>
                  <w:p w:rsidR="000505EB" w:rsidRPr="00CA436B" w:rsidRDefault="000505EB">
                    <w:pPr>
                      <w:pStyle w:val="ResumeText"/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436B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-Overnight surveillance of several Fed Ex properties across the nation.</w:t>
                    </w:r>
                  </w:p>
                  <w:p w:rsidR="000505EB" w:rsidRPr="00CA436B" w:rsidRDefault="000505EB">
                    <w:pPr>
                      <w:pStyle w:val="ResumeText"/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436B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-Monitoring the DVR and camera health at each Fed Ex property.</w:t>
                    </w:r>
                  </w:p>
                  <w:p w:rsidR="005748CA" w:rsidRPr="00CA436B" w:rsidRDefault="000505EB">
                    <w:pPr>
                      <w:pStyle w:val="ResumeText"/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436B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</w:t>
                    </w:r>
                    <w:r w:rsidR="0062092D" w:rsidRPr="00CA436B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Responding to alarm calls</w:t>
                    </w:r>
                    <w:r w:rsidR="005748CA" w:rsidRPr="00CA436B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from different states</w:t>
                    </w:r>
                    <w:r w:rsidR="0062092D" w:rsidRPr="00CA436B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and dispatching mobile officers or police</w:t>
                    </w:r>
                    <w:r w:rsidR="005748CA" w:rsidRPr="00CA436B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as necessary. </w:t>
                    </w:r>
                  </w:p>
                  <w:p w:rsidR="005B5B9C" w:rsidRPr="00CA436B" w:rsidRDefault="005748CA">
                    <w:pPr>
                      <w:pStyle w:val="ResumeText"/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436B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-Scheduled staff for overnight, weekend, and holiday hours.</w:t>
                    </w:r>
                  </w:p>
                  <w:p w:rsidR="00576189" w:rsidRPr="00CA436B" w:rsidRDefault="00B97C6A">
                    <w:pPr>
                      <w:pStyle w:val="ResumeText"/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ligatures w14:val="none"/>
                  </w:rPr>
                  <w:id w:val="-1552451659"/>
                  <w:placeholder>
                    <w:docPart w:val="23EE152B1BB54A31A978C77EA263BC20"/>
                  </w:placeholder>
                  <w15:repeatingSectionItem/>
                </w:sdtPr>
                <w:sdtEndPr/>
                <w:sdtContent>
                  <w:p w:rsidR="00380CE0" w:rsidRPr="00666C33" w:rsidRDefault="005748CA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666C33">
                      <w:rPr>
                        <w:rFonts w:ascii="Times New Roman" w:eastAsiaTheme="minorEastAsia" w:hAnsi="Times New Roman" w:cs="Times New Roman"/>
                        <w:bCs w:val="0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ligatures w14:val="none"/>
                      </w:rPr>
                      <w:t>Sales Associate/Logistics</w:t>
                    </w:r>
                    <w:r w:rsidR="005B5B9C" w:rsidRPr="00666C33">
                      <w:rPr>
                        <w:rFonts w:ascii="Times New Roman" w:eastAsiaTheme="minorEastAsia" w:hAnsi="Times New Roman" w:cs="Times New Roman"/>
                        <w:bCs w:val="0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ligatures w14:val="none"/>
                      </w:rPr>
                      <w:t>, Office Max, Glen Carbon, IL</w:t>
                    </w:r>
                  </w:p>
                  <w:p w:rsidR="005748CA" w:rsidRPr="00CA436B" w:rsidRDefault="005748CA">
                    <w:pPr>
                      <w:pStyle w:val="ResumeText"/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436B"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April 2008 – July 2009</w:t>
                    </w:r>
                  </w:p>
                  <w:p w:rsidR="005748CA" w:rsidRPr="00CA436B" w:rsidRDefault="005748CA">
                    <w:pPr>
                      <w:pStyle w:val="ResumeText"/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436B"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Duties:</w:t>
                    </w:r>
                  </w:p>
                  <w:p w:rsidR="005B5B9C" w:rsidRPr="00CA436B" w:rsidRDefault="005748CA">
                    <w:pPr>
                      <w:pStyle w:val="ResumeText"/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436B"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-Selling office equipment, furniture, and electronics.</w:t>
                    </w:r>
                  </w:p>
                  <w:p w:rsidR="005B5B9C" w:rsidRPr="00CA436B" w:rsidRDefault="005B5B9C">
                    <w:pPr>
                      <w:pStyle w:val="ResumeText"/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436B"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-Maintaining the sales floor and providing excellent customer service for guest.</w:t>
                    </w:r>
                  </w:p>
                  <w:p w:rsidR="00380CE0" w:rsidRPr="000505EB" w:rsidRDefault="005B5B9C">
                    <w:pPr>
                      <w:pStyle w:val="ResumeText"/>
                      <w:rPr>
                        <w:rFonts w:ascii="Times New Roman" w:hAnsi="Times New Roman" w:cs="Times New Roman"/>
                        <w:color w:val="aut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436B"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-Ordering new and out of stock merchandise, unloading a weekly merchandise truck, and stocking the sales floor.</w:t>
                    </w:r>
                  </w:p>
                </w:sdtContent>
              </w:sdt>
            </w:sdtContent>
          </w:sdt>
        </w:tc>
      </w:tr>
      <w:tr w:rsidR="000505EB" w:rsidRPr="000505EB" w:rsidTr="005748CA">
        <w:tc>
          <w:tcPr>
            <w:tcW w:w="1778" w:type="dxa"/>
          </w:tcPr>
          <w:p w:rsidR="00380CE0" w:rsidRPr="000505EB" w:rsidRDefault="005B5B9C" w:rsidP="001B17E3">
            <w:pPr>
              <w:pStyle w:val="Heading1"/>
              <w:jc w:val="center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           Education</w:t>
            </w:r>
          </w:p>
        </w:tc>
        <w:tc>
          <w:tcPr>
            <w:tcW w:w="382" w:type="dxa"/>
          </w:tcPr>
          <w:p w:rsidR="00380CE0" w:rsidRPr="000505EB" w:rsidRDefault="00380CE0">
            <w:pPr>
              <w:rPr>
                <w:rFonts w:ascii="Times New Roman" w:hAnsi="Times New Roman" w:cs="Times New Roman"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20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ligatures w14:val="none"/>
                  </w:rPr>
                  <w:id w:val="-1126388115"/>
                  <w:placeholder>
                    <w:docPart w:val="23EE152B1BB54A31A978C77EA263BC20"/>
                  </w:placeholder>
                  <w15:repeatingSectionItem/>
                </w:sdtPr>
                <w:sdtEndPr/>
                <w:sdtContent>
                  <w:p w:rsidR="00380CE0" w:rsidRPr="00F648D2" w:rsidRDefault="004D4C0C">
                    <w:pPr>
                      <w:pStyle w:val="Heading2"/>
                      <w:rPr>
                        <w:rFonts w:ascii="Times New Roman" w:eastAsiaTheme="minorEastAsia" w:hAnsi="Times New Roman" w:cs="Times New Roman"/>
                        <w:bCs w:val="0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ligatures w14:val="none"/>
                      </w:rPr>
                    </w:pPr>
                    <w:r w:rsidRPr="00F648D2">
                      <w:rPr>
                        <w:rFonts w:ascii="Times New Roman" w:eastAsiaTheme="minorEastAsia" w:hAnsi="Times New Roman" w:cs="Times New Roman"/>
                        <w:b w:val="0"/>
                        <w:bCs w:val="0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ligatures w14:val="none"/>
                      </w:rPr>
                      <w:t xml:space="preserve"> </w:t>
                    </w:r>
                    <w:r w:rsidRPr="00F648D2">
                      <w:rPr>
                        <w:rFonts w:ascii="Times New Roman" w:eastAsiaTheme="minorEastAsia" w:hAnsi="Times New Roman" w:cs="Times New Roman"/>
                        <w:bCs w:val="0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ligatures w14:val="none"/>
                      </w:rPr>
                      <w:t>Belleville West Township High</w:t>
                    </w:r>
                    <w:r w:rsidR="00094941">
                      <w:rPr>
                        <w:rFonts w:ascii="Times New Roman" w:eastAsiaTheme="minorEastAsia" w:hAnsi="Times New Roman" w:cs="Times New Roman"/>
                        <w:bCs w:val="0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ligatures w14:val="none"/>
                      </w:rPr>
                      <w:t xml:space="preserve"> S</w:t>
                    </w:r>
                    <w:r w:rsidRPr="00F648D2">
                      <w:rPr>
                        <w:rFonts w:ascii="Times New Roman" w:eastAsiaTheme="minorEastAsia" w:hAnsi="Times New Roman" w:cs="Times New Roman"/>
                        <w:bCs w:val="0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ligatures w14:val="none"/>
                      </w:rPr>
                      <w:t>chool, Belleville, IL</w:t>
                    </w:r>
                  </w:p>
                  <w:p w:rsidR="0058337E" w:rsidRPr="00F648D2" w:rsidRDefault="0058337E" w:rsidP="0058337E">
                    <w:pP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F648D2"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General Education Degree</w:t>
                    </w:r>
                  </w:p>
                  <w:p w:rsidR="00380CE0" w:rsidRPr="00F648D2" w:rsidRDefault="00F648D2">
                    <w:pPr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F648D2">
                      <w:rPr>
                        <w:rFonts w:ascii="Times New Roman" w:hAnsi="Times New Roman" w:cs="Times New Roman"/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1996-2000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ligatures w14:val="none"/>
                  </w:rPr>
                  <w:id w:val="-2023390931"/>
                  <w:placeholder>
                    <w:docPart w:val="23EE152B1BB54A31A978C77EA263BC20"/>
                  </w:placeholder>
                  <w15:repeatingSectionItem/>
                </w:sdtPr>
                <w:sdtEndPr/>
                <w:sdtContent>
                  <w:p w:rsidR="00380CE0" w:rsidRPr="00F648D2" w:rsidRDefault="0058337E">
                    <w:pPr>
                      <w:pStyle w:val="Heading2"/>
                      <w:rPr>
                        <w:rFonts w:ascii="Times New Roman" w:eastAsiaTheme="minorEastAsia" w:hAnsi="Times New Roman" w:cs="Times New Roman"/>
                        <w:bCs w:val="0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ligatures w14:val="none"/>
                      </w:rPr>
                    </w:pPr>
                    <w:r w:rsidRPr="00F648D2">
                      <w:rPr>
                        <w:rFonts w:ascii="Times New Roman" w:eastAsiaTheme="minorEastAsia" w:hAnsi="Times New Roman" w:cs="Times New Roman"/>
                        <w:bCs w:val="0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ligatures w14:val="none"/>
                      </w:rPr>
                      <w:t>Eastern Illinois University</w:t>
                    </w:r>
                  </w:p>
                  <w:p w:rsidR="00F648D2" w:rsidRPr="00F648D2" w:rsidRDefault="00F648D2" w:rsidP="00F648D2">
                    <w:pP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F648D2"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N/A</w:t>
                    </w:r>
                  </w:p>
                  <w:p w:rsidR="00F648D2" w:rsidRPr="00F648D2" w:rsidRDefault="00F648D2" w:rsidP="00F648D2">
                    <w:pP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F648D2"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2000-2005</w:t>
                    </w:r>
                  </w:p>
                  <w:p w:rsidR="00F648D2" w:rsidRPr="000505EB" w:rsidRDefault="00B97C6A" w:rsidP="00CA436B">
                    <w:pPr>
                      <w:rPr>
                        <w:rFonts w:ascii="Times New Roman" w:hAnsi="Times New Roman" w:cs="Times New Roman"/>
                        <w:color w:val="aut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000000" w:themeColor="text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ligatures w14:val="none"/>
                  </w:rPr>
                  <w:id w:val="-30264093"/>
                  <w:placeholder>
                    <w:docPart w:val="9C10F565E00A440F8BF0E30AD98ED59A"/>
                  </w:placeholder>
                  <w15:repeatingSectionItem/>
                </w:sdtPr>
                <w:sdtEndPr/>
                <w:sdtContent>
                  <w:p w:rsidR="00F648D2" w:rsidRPr="00F648D2" w:rsidRDefault="00F648D2">
                    <w:pPr>
                      <w:pStyle w:val="Heading2"/>
                      <w:rPr>
                        <w:rFonts w:ascii="Times New Roman" w:eastAsiaTheme="minorEastAsia" w:hAnsi="Times New Roman" w:cs="Times New Roman"/>
                        <w:bCs w:val="0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ligatures w14:val="none"/>
                      </w:rPr>
                    </w:pPr>
                    <w:r>
                      <w:rPr>
                        <w:rFonts w:ascii="Times New Roman" w:eastAsiaTheme="minorEastAsia" w:hAnsi="Times New Roman" w:cs="Times New Roman"/>
                        <w:bCs w:val="0"/>
                        <w:caps w:val="0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ligatures w14:val="none"/>
                      </w:rPr>
                      <w:t>Southwestern Illinois University</w:t>
                    </w:r>
                  </w:p>
                  <w:p w:rsidR="00F648D2" w:rsidRPr="00F648D2" w:rsidRDefault="00F648D2" w:rsidP="00F648D2">
                    <w:pP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ASSOCIATES Computer Information Systems (CIS)</w:t>
                    </w:r>
                  </w:p>
                  <w:p w:rsidR="00F648D2" w:rsidRPr="00F648D2" w:rsidRDefault="00F648D2" w:rsidP="00F648D2">
                    <w:pP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2015-presnt</w:t>
                    </w:r>
                  </w:p>
                  <w:p w:rsidR="00380CE0" w:rsidRPr="000505EB" w:rsidRDefault="00B97C6A" w:rsidP="00CA436B">
                    <w:pPr>
                      <w:rPr>
                        <w:rFonts w:ascii="Times New Roman" w:hAnsi="Times New Roman" w:cs="Times New Roman"/>
                        <w:color w:val="aut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sdtContent>
              </w:sdt>
            </w:sdtContent>
          </w:sdt>
        </w:tc>
      </w:tr>
      <w:tr w:rsidR="000505EB" w:rsidRPr="000505EB" w:rsidTr="005748CA">
        <w:tc>
          <w:tcPr>
            <w:tcW w:w="1778" w:type="dxa"/>
          </w:tcPr>
          <w:p w:rsidR="00380CE0" w:rsidRPr="000505EB" w:rsidRDefault="00BC2E73">
            <w:pPr>
              <w:pStyle w:val="Heading1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505EB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References</w:t>
            </w:r>
          </w:p>
        </w:tc>
        <w:tc>
          <w:tcPr>
            <w:tcW w:w="382" w:type="dxa"/>
          </w:tcPr>
          <w:p w:rsidR="00380CE0" w:rsidRPr="000505EB" w:rsidRDefault="00380CE0">
            <w:pPr>
              <w:rPr>
                <w:rFonts w:ascii="Times New Roman" w:hAnsi="Times New Roman" w:cs="Times New Roman"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920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auto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ligatures w14:val="none"/>
                  </w:rPr>
                  <w:id w:val="-1368215953"/>
                  <w:placeholder>
                    <w:docPart w:val="23EE152B1BB54A31A978C77EA263BC20"/>
                  </w:placeholder>
                  <w15:color w:val="C0C0C0"/>
                  <w15:repeatingSectionItem/>
                </w:sdtPr>
                <w:sdtEndPr/>
                <w:sdtContent>
                  <w:p w:rsidR="00380CE0" w:rsidRPr="00CA436B" w:rsidRDefault="00CA436B">
                    <w:pPr>
                      <w:pStyle w:val="Heading2"/>
                      <w:rPr>
                        <w:rFonts w:ascii="Times New Roman" w:hAnsi="Times New Roman" w:cs="Times New Roman"/>
                        <w:caps w:val="0"/>
                        <w:color w:val="auto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436B">
                      <w:rPr>
                        <w:rFonts w:ascii="Times New Roman" w:hAnsi="Times New Roman" w:cs="Times New Roman"/>
                        <w:caps w:val="0"/>
                        <w:color w:val="auto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Available upon request</w:t>
                    </w:r>
                  </w:p>
                  <w:p w:rsidR="00380CE0" w:rsidRPr="000505EB" w:rsidRDefault="00B97C6A">
                    <w:pPr>
                      <w:rPr>
                        <w:rFonts w:ascii="Times New Roman" w:hAnsi="Times New Roman" w:cs="Times New Roman"/>
                        <w:color w:val="aut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auto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ligatures w14:val="none"/>
                  </w:rPr>
                  <w:id w:val="-630405729"/>
                  <w:placeholder>
                    <w:docPart w:val="23EE152B1BB54A31A978C77EA263BC20"/>
                  </w:placeholder>
                  <w15:color w:val="C0C0C0"/>
                  <w15:repeatingSectionItem/>
                </w:sdtPr>
                <w:sdtEndPr/>
                <w:sdtContent>
                  <w:p w:rsidR="00CA436B" w:rsidRDefault="00CA436B" w:rsidP="00CA436B">
                    <w:pPr>
                      <w:pStyle w:val="Heading2"/>
                    </w:pPr>
                  </w:p>
                  <w:p w:rsidR="00380CE0" w:rsidRPr="000505EB" w:rsidRDefault="00B97C6A">
                    <w:pPr>
                      <w:rPr>
                        <w:rFonts w:ascii="Times New Roman" w:hAnsi="Times New Roman" w:cs="Times New Roman"/>
                        <w:color w:val="auto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sdtContent>
              </w:sdt>
            </w:sdtContent>
          </w:sdt>
        </w:tc>
      </w:tr>
    </w:tbl>
    <w:p w:rsidR="00380CE0" w:rsidRPr="000505EB" w:rsidRDefault="00380CE0">
      <w:pPr>
        <w:rPr>
          <w:rFonts w:ascii="Times New Roman" w:hAnsi="Times New Roman" w:cs="Times New Roman"/>
          <w:color w:val="auto"/>
        </w:rPr>
      </w:pPr>
    </w:p>
    <w:p w:rsidR="000505EB" w:rsidRPr="000505EB" w:rsidRDefault="000505EB">
      <w:pPr>
        <w:rPr>
          <w:rFonts w:ascii="Times New Roman" w:hAnsi="Times New Roman" w:cs="Times New Roman"/>
          <w:color w:val="auto"/>
        </w:rPr>
      </w:pPr>
    </w:p>
    <w:sectPr w:rsidR="000505EB" w:rsidRPr="000505EB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C2A" w:rsidRDefault="00723C2A">
      <w:pPr>
        <w:spacing w:before="0" w:after="0" w:line="240" w:lineRule="auto"/>
      </w:pPr>
      <w:r>
        <w:separator/>
      </w:r>
    </w:p>
  </w:endnote>
  <w:endnote w:type="continuationSeparator" w:id="0">
    <w:p w:rsidR="00723C2A" w:rsidRDefault="00723C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8"/>
      <w:gridCol w:w="5042"/>
    </w:tblGrid>
    <w:tr w:rsidR="00380CE0">
      <w:tc>
        <w:tcPr>
          <w:tcW w:w="5148" w:type="dxa"/>
        </w:tcPr>
        <w:p w:rsidR="00380CE0" w:rsidRDefault="00BC2E73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97C6A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6F0E78ADD71148F793AB46AEBFD128F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380CE0" w:rsidRDefault="00723C2A">
              <w:pPr>
                <w:pStyle w:val="Footer"/>
                <w:jc w:val="right"/>
              </w:pPr>
              <w:r>
                <w:t>Tyrone Garner II</w:t>
              </w:r>
            </w:p>
          </w:tc>
        </w:sdtContent>
      </w:sdt>
    </w:tr>
  </w:tbl>
  <w:p w:rsidR="00380CE0" w:rsidRDefault="00380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C2A" w:rsidRDefault="00723C2A">
      <w:pPr>
        <w:spacing w:before="0" w:after="0" w:line="240" w:lineRule="auto"/>
      </w:pPr>
      <w:r>
        <w:separator/>
      </w:r>
    </w:p>
  </w:footnote>
  <w:footnote w:type="continuationSeparator" w:id="0">
    <w:p w:rsidR="00723C2A" w:rsidRDefault="00723C2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2A"/>
    <w:rsid w:val="000505EB"/>
    <w:rsid w:val="00094941"/>
    <w:rsid w:val="000B5AE0"/>
    <w:rsid w:val="001B17E3"/>
    <w:rsid w:val="00380CE0"/>
    <w:rsid w:val="004D4C0C"/>
    <w:rsid w:val="005748CA"/>
    <w:rsid w:val="00576189"/>
    <w:rsid w:val="0058337E"/>
    <w:rsid w:val="005B5B9C"/>
    <w:rsid w:val="0062092D"/>
    <w:rsid w:val="00666C33"/>
    <w:rsid w:val="00723C2A"/>
    <w:rsid w:val="00782B32"/>
    <w:rsid w:val="009B7AAB"/>
    <w:rsid w:val="00A02DCB"/>
    <w:rsid w:val="00AB22AB"/>
    <w:rsid w:val="00AD0148"/>
    <w:rsid w:val="00B97C6A"/>
    <w:rsid w:val="00BC2E73"/>
    <w:rsid w:val="00CA436B"/>
    <w:rsid w:val="00D577D1"/>
    <w:rsid w:val="00F6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D8B68986-8A31-4E9C-896C-009A94ED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customStyle="1" w:styleId="YourName">
    <w:name w:val="Your Name"/>
    <w:basedOn w:val="Normal"/>
    <w:rsid w:val="00576189"/>
    <w:pPr>
      <w:spacing w:before="200" w:after="40" w:line="220" w:lineRule="atLeast"/>
      <w:jc w:val="center"/>
    </w:pPr>
    <w:rPr>
      <w:rFonts w:ascii="Tahoma" w:eastAsia="Times New Roman" w:hAnsi="Tahoma" w:cs="Times New Roman"/>
      <w:b/>
      <w:color w:val="auto"/>
      <w:spacing w:val="10"/>
      <w:kern w:val="0"/>
      <w:sz w:val="44"/>
      <w:szCs w:val="48"/>
      <w:lang w:eastAsia="en-US"/>
    </w:rPr>
  </w:style>
  <w:style w:type="paragraph" w:customStyle="1" w:styleId="BulletedList">
    <w:name w:val="Bulleted List"/>
    <w:next w:val="Normal"/>
    <w:rsid w:val="00576189"/>
    <w:pPr>
      <w:numPr>
        <w:numId w:val="1"/>
      </w:numPr>
      <w:spacing w:before="0" w:after="0" w:line="240" w:lineRule="auto"/>
    </w:pPr>
    <w:rPr>
      <w:rFonts w:ascii="Times New Roman" w:eastAsia="Times New Roman" w:hAnsi="Times New Roman" w:cs="Times New Roman"/>
      <w:color w:val="auto"/>
      <w:spacing w:val="-5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37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37E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rone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ED5914E2924416A816B87728C1B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D2F9C-D963-412C-A045-6F06A0E73181}"/>
      </w:docPartPr>
      <w:docPartBody>
        <w:p w:rsidR="00E324E4" w:rsidRDefault="00206965">
          <w:pPr>
            <w:pStyle w:val="44ED5914E2924416A816B87728C1BE29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157249A2AF9942448DCDC85D552FE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D8A0B-C8E5-41AB-B1A4-8DB802EFBD40}"/>
      </w:docPartPr>
      <w:docPartBody>
        <w:p w:rsidR="00E324E4" w:rsidRDefault="00206965">
          <w:pPr>
            <w:pStyle w:val="157249A2AF9942448DCDC85D552FE1CD"/>
          </w:pPr>
          <w:r>
            <w:t>[Professional or technical skills]</w:t>
          </w:r>
        </w:p>
      </w:docPartBody>
    </w:docPart>
    <w:docPart>
      <w:docPartPr>
        <w:name w:val="23EE152B1BB54A31A978C77EA263B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8D0AB-ED18-485B-8926-26DAE7184871}"/>
      </w:docPartPr>
      <w:docPartBody>
        <w:p w:rsidR="00E324E4" w:rsidRDefault="00206965">
          <w:pPr>
            <w:pStyle w:val="23EE152B1BB54A31A978C77EA263BC2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F0E78ADD71148F793AB46AEBFD12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EF8F1-51D2-4F8F-A583-99E67A49DC3A}"/>
      </w:docPartPr>
      <w:docPartBody>
        <w:p w:rsidR="00E324E4" w:rsidRDefault="00206965">
          <w:pPr>
            <w:pStyle w:val="6F0E78ADD71148F793AB46AEBFD128F8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9C10F565E00A440F8BF0E30AD98ED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8A8BC-8744-4672-B16C-ADD43107772A}"/>
      </w:docPartPr>
      <w:docPartBody>
        <w:p w:rsidR="00E324E4" w:rsidRDefault="00206965" w:rsidP="00206965">
          <w:pPr>
            <w:pStyle w:val="9C10F565E00A440F8BF0E30AD98ED59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65"/>
    <w:rsid w:val="00206965"/>
    <w:rsid w:val="00E3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F0EEC130454B249AAA19A9F9C2A45D">
    <w:name w:val="C3F0EEC130454B249AAA19A9F9C2A45D"/>
  </w:style>
  <w:style w:type="paragraph" w:customStyle="1" w:styleId="14F2704499B74403B284F03C04D33050">
    <w:name w:val="14F2704499B74403B284F03C04D33050"/>
  </w:style>
  <w:style w:type="paragraph" w:customStyle="1" w:styleId="AE64E81C52AF41AD9426476EE9287BF3">
    <w:name w:val="AE64E81C52AF41AD9426476EE9287BF3"/>
  </w:style>
  <w:style w:type="paragraph" w:customStyle="1" w:styleId="5519A3715F3244528C3E8899DC09C6C0">
    <w:name w:val="5519A3715F3244528C3E8899DC09C6C0"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4A09E4074ABE433B806B9F627B6BE32D">
    <w:name w:val="4A09E4074ABE433B806B9F627B6BE32D"/>
  </w:style>
  <w:style w:type="character" w:styleId="PlaceholderText">
    <w:name w:val="Placeholder Text"/>
    <w:basedOn w:val="DefaultParagraphFont"/>
    <w:uiPriority w:val="99"/>
    <w:semiHidden/>
    <w:rsid w:val="00206965"/>
    <w:rPr>
      <w:color w:val="808080"/>
    </w:rPr>
  </w:style>
  <w:style w:type="paragraph" w:customStyle="1" w:styleId="44ED5914E2924416A816B87728C1BE29">
    <w:name w:val="44ED5914E2924416A816B87728C1BE29"/>
  </w:style>
  <w:style w:type="paragraph" w:customStyle="1" w:styleId="8AC79BD756F44145AE4E5B0154C6FCD0">
    <w:name w:val="8AC79BD756F44145AE4E5B0154C6FCD0"/>
  </w:style>
  <w:style w:type="paragraph" w:customStyle="1" w:styleId="7F8E870700324F58924950777F9395F8">
    <w:name w:val="7F8E870700324F58924950777F9395F8"/>
  </w:style>
  <w:style w:type="paragraph" w:customStyle="1" w:styleId="7369E60C0C5F4A9C80730E48E069A7C8">
    <w:name w:val="7369E60C0C5F4A9C80730E48E069A7C8"/>
  </w:style>
  <w:style w:type="paragraph" w:customStyle="1" w:styleId="4B415FA8C2284A04AD29162953B34D3B">
    <w:name w:val="4B415FA8C2284A04AD29162953B34D3B"/>
  </w:style>
  <w:style w:type="paragraph" w:customStyle="1" w:styleId="157249A2AF9942448DCDC85D552FE1CD">
    <w:name w:val="157249A2AF9942448DCDC85D552FE1CD"/>
  </w:style>
  <w:style w:type="paragraph" w:customStyle="1" w:styleId="23EE152B1BB54A31A978C77EA263BC20">
    <w:name w:val="23EE152B1BB54A31A978C77EA263BC20"/>
  </w:style>
  <w:style w:type="paragraph" w:customStyle="1" w:styleId="24D77C79E9E841EDA098A2B69BF76D12">
    <w:name w:val="24D77C79E9E841EDA098A2B69BF76D12"/>
  </w:style>
  <w:style w:type="paragraph" w:customStyle="1" w:styleId="E8B8685521AC4C55B31094238A5535F5">
    <w:name w:val="E8B8685521AC4C55B31094238A5535F5"/>
  </w:style>
  <w:style w:type="paragraph" w:customStyle="1" w:styleId="DA9E7B30185748D3B903943E23B1DFB7">
    <w:name w:val="DA9E7B30185748D3B903943E23B1DFB7"/>
  </w:style>
  <w:style w:type="paragraph" w:customStyle="1" w:styleId="6F0E78ADD71148F793AB46AEBFD128F8">
    <w:name w:val="6F0E78ADD71148F793AB46AEBFD128F8"/>
  </w:style>
  <w:style w:type="paragraph" w:customStyle="1" w:styleId="7DF01135115F493ABE4594D0E4C0D19F">
    <w:name w:val="7DF01135115F493ABE4594D0E4C0D19F"/>
  </w:style>
  <w:style w:type="paragraph" w:customStyle="1" w:styleId="9FA8900B4D5A479097A846F5F02A97C2">
    <w:name w:val="9FA8900B4D5A479097A846F5F02A97C2"/>
  </w:style>
  <w:style w:type="paragraph" w:customStyle="1" w:styleId="7CA63DE80EA148198E7B165C3AB8E857">
    <w:name w:val="7CA63DE80EA148198E7B165C3AB8E857"/>
  </w:style>
  <w:style w:type="paragraph" w:customStyle="1" w:styleId="B3BB9D80D72543A09C97584C6E702E7B">
    <w:name w:val="B3BB9D80D72543A09C97584C6E702E7B"/>
    <w:rsid w:val="00206965"/>
  </w:style>
  <w:style w:type="paragraph" w:customStyle="1" w:styleId="324F4A28E8EE4005BA1B24792F36139F">
    <w:name w:val="324F4A28E8EE4005BA1B24792F36139F"/>
    <w:rsid w:val="00206965"/>
  </w:style>
  <w:style w:type="paragraph" w:customStyle="1" w:styleId="B0057DCDC0124061AB876B36DFAEA6D5">
    <w:name w:val="B0057DCDC0124061AB876B36DFAEA6D5"/>
    <w:rsid w:val="00206965"/>
  </w:style>
  <w:style w:type="paragraph" w:customStyle="1" w:styleId="9C10F565E00A440F8BF0E30AD98ED59A">
    <w:name w:val="9C10F565E00A440F8BF0E30AD98ED59A"/>
    <w:rsid w:val="002069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4B72FD-42ED-4FB3-8344-FFD95A3BD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5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Tyrone Garner II</dc:creator>
  <cp:keywords/>
  <cp:lastModifiedBy>student</cp:lastModifiedBy>
  <cp:revision>7</cp:revision>
  <cp:lastPrinted>2016-01-30T22:30:00Z</cp:lastPrinted>
  <dcterms:created xsi:type="dcterms:W3CDTF">2016-01-30T23:02:00Z</dcterms:created>
  <dcterms:modified xsi:type="dcterms:W3CDTF">2016-05-02T15:20:00Z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